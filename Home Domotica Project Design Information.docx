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963" w:rsidRDefault="00E54EE4">
      <w:pPr>
        <w:pStyle w:val="Title"/>
      </w:pPr>
      <w:r>
        <w:t>Home Domotica Project</w:t>
      </w:r>
    </w:p>
    <w:p w:rsidR="00C36963" w:rsidRDefault="00E54EE4" w:rsidP="00A82966">
      <w:pPr>
        <w:pStyle w:val="Subtitle"/>
        <w:keepNext/>
      </w:pPr>
      <w:r>
        <w:t>Design Information</w:t>
      </w:r>
    </w:p>
    <w:p w:rsidR="00F73035" w:rsidRPr="00F73035" w:rsidRDefault="00F73035" w:rsidP="00A82966">
      <w:pPr>
        <w:pStyle w:val="Author"/>
        <w:keepNext/>
      </w:pPr>
      <w:r>
        <w:rPr>
          <w:noProof/>
        </w:rPr>
        <w:drawing>
          <wp:inline distT="0" distB="0" distL="0" distR="0">
            <wp:extent cx="4724400" cy="3374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otica-en-automatisatie-woning-smart-home.png"/>
                    <pic:cNvPicPr/>
                  </pic:nvPicPr>
                  <pic:blipFill>
                    <a:blip r:embed="rId7">
                      <a:extLst>
                        <a:ext uri="{28A0092B-C50C-407E-A947-70E740481C1C}">
                          <a14:useLocalDpi xmlns:a14="http://schemas.microsoft.com/office/drawing/2010/main" val="0"/>
                        </a:ext>
                      </a:extLst>
                    </a:blip>
                    <a:stretch>
                      <a:fillRect/>
                    </a:stretch>
                  </pic:blipFill>
                  <pic:spPr>
                    <a:xfrm>
                      <a:off x="0" y="0"/>
                      <a:ext cx="4735559" cy="3382308"/>
                    </a:xfrm>
                    <a:prstGeom prst="rect">
                      <a:avLst/>
                    </a:prstGeom>
                  </pic:spPr>
                </pic:pic>
              </a:graphicData>
            </a:graphic>
          </wp:inline>
        </w:drawing>
      </w:r>
    </w:p>
    <w:p w:rsidR="00C36963" w:rsidRDefault="00C36963"/>
    <w:p w:rsidR="00C36963" w:rsidRDefault="00E54EE4">
      <w:pPr>
        <w:pStyle w:val="Author"/>
      </w:pPr>
      <w:r>
        <w:t>Wim Jacops</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Default="00A95A8F">
          <w:pPr>
            <w:pStyle w:val="TOCHeading"/>
          </w:pPr>
          <w:r>
            <w:rPr>
              <w:rStyle w:val="Emphasis"/>
            </w:rPr>
            <w:t>TAble of</w:t>
          </w:r>
          <w:r>
            <w:rPr>
              <w:rStyle w:val="Emphasis"/>
            </w:rPr>
            <w:br/>
          </w:r>
          <w:r>
            <w:t>Contents</w:t>
          </w:r>
        </w:p>
        <w:p w:rsidR="00EC40E9" w:rsidRPr="00EC40E9" w:rsidRDefault="00A95A8F">
          <w:pPr>
            <w:pStyle w:val="TOC1"/>
            <w:rPr>
              <w:rFonts w:asciiTheme="minorHAnsi" w:eastAsiaTheme="minorEastAsia" w:hAnsiTheme="minorHAnsi"/>
              <w:b w:val="0"/>
              <w:bCs w:val="0"/>
              <w:caps w:val="0"/>
              <w:noProof/>
              <w:color w:val="auto"/>
              <w:sz w:val="22"/>
              <w:szCs w:val="22"/>
              <w:lang w:eastAsia="nl-BE"/>
            </w:rPr>
          </w:pPr>
          <w:r>
            <w:rPr>
              <w:noProof/>
            </w:rPr>
            <w:fldChar w:fldCharType="begin"/>
          </w:r>
          <w:r>
            <w:instrText xml:space="preserve"> TOC \o "1-3" \u </w:instrText>
          </w:r>
          <w:r>
            <w:rPr>
              <w:noProof/>
            </w:rPr>
            <w:fldChar w:fldCharType="separate"/>
          </w:r>
          <w:r w:rsidR="00EC40E9" w:rsidRPr="00723910">
            <w:rPr>
              <w:iCs/>
              <w:noProof/>
              <w:color w:val="EB130B" w:themeColor="accent1" w:themeShade="BF"/>
            </w:rPr>
            <w:t>Home Domotica Project</w:t>
          </w:r>
          <w:r w:rsidR="00EC40E9">
            <w:rPr>
              <w:noProof/>
            </w:rPr>
            <w:t xml:space="preserve"> Introduction</w:t>
          </w:r>
          <w:r w:rsidR="00EC40E9">
            <w:rPr>
              <w:noProof/>
            </w:rPr>
            <w:tab/>
          </w:r>
          <w:r w:rsidR="00EC40E9">
            <w:rPr>
              <w:noProof/>
            </w:rPr>
            <w:fldChar w:fldCharType="begin"/>
          </w:r>
          <w:r w:rsidR="00EC40E9">
            <w:rPr>
              <w:noProof/>
            </w:rPr>
            <w:instrText xml:space="preserve"> PAGEREF _Toc509089431 \h </w:instrText>
          </w:r>
          <w:r w:rsidR="00EC40E9">
            <w:rPr>
              <w:noProof/>
            </w:rPr>
          </w:r>
          <w:r w:rsidR="00EC40E9">
            <w:rPr>
              <w:noProof/>
            </w:rPr>
            <w:fldChar w:fldCharType="separate"/>
          </w:r>
          <w:r w:rsidR="00EC40E9">
            <w:rPr>
              <w:noProof/>
            </w:rPr>
            <w:t>1</w:t>
          </w:r>
          <w:r w:rsidR="00EC40E9">
            <w:rPr>
              <w:noProof/>
            </w:rPr>
            <w:fldChar w:fldCharType="end"/>
          </w:r>
        </w:p>
        <w:p w:rsidR="00EC40E9" w:rsidRPr="00EC40E9" w:rsidRDefault="00EC40E9">
          <w:pPr>
            <w:pStyle w:val="TOC2"/>
            <w:rPr>
              <w:rFonts w:eastAsiaTheme="minorEastAsia"/>
              <w:bCs w:val="0"/>
              <w:noProof/>
              <w:color w:val="auto"/>
              <w:sz w:val="22"/>
              <w:szCs w:val="22"/>
              <w:lang w:eastAsia="nl-BE"/>
            </w:rPr>
          </w:pPr>
          <w:r>
            <w:rPr>
              <w:noProof/>
            </w:rPr>
            <w:t>Existing System</w:t>
          </w:r>
          <w:r>
            <w:rPr>
              <w:noProof/>
            </w:rPr>
            <w:tab/>
          </w:r>
          <w:r>
            <w:rPr>
              <w:noProof/>
            </w:rPr>
            <w:fldChar w:fldCharType="begin"/>
          </w:r>
          <w:r>
            <w:rPr>
              <w:noProof/>
            </w:rPr>
            <w:instrText xml:space="preserve"> PAGEREF _Toc509089432 \h </w:instrText>
          </w:r>
          <w:r>
            <w:rPr>
              <w:noProof/>
            </w:rPr>
          </w:r>
          <w:r>
            <w:rPr>
              <w:noProof/>
            </w:rPr>
            <w:fldChar w:fldCharType="separate"/>
          </w:r>
          <w:r>
            <w:rPr>
              <w:noProof/>
            </w:rPr>
            <w:t>2</w:t>
          </w:r>
          <w:r>
            <w:rPr>
              <w:noProof/>
            </w:rPr>
            <w:fldChar w:fldCharType="end"/>
          </w:r>
        </w:p>
        <w:p w:rsidR="00EC40E9" w:rsidRPr="00EC40E9" w:rsidRDefault="00EC40E9">
          <w:pPr>
            <w:pStyle w:val="TOC3"/>
            <w:tabs>
              <w:tab w:val="right" w:leader="dot" w:pos="8630"/>
            </w:tabs>
            <w:rPr>
              <w:rFonts w:eastAsiaTheme="minorEastAsia"/>
              <w:noProof/>
              <w:color w:val="auto"/>
              <w:sz w:val="22"/>
              <w:szCs w:val="22"/>
              <w:lang w:eastAsia="nl-BE"/>
            </w:rPr>
          </w:pPr>
          <w:r>
            <w:rPr>
              <w:noProof/>
            </w:rPr>
            <w:t>Bill Of Material</w:t>
          </w:r>
          <w:r>
            <w:rPr>
              <w:noProof/>
            </w:rPr>
            <w:tab/>
          </w:r>
          <w:r>
            <w:rPr>
              <w:noProof/>
            </w:rPr>
            <w:fldChar w:fldCharType="begin"/>
          </w:r>
          <w:r>
            <w:rPr>
              <w:noProof/>
            </w:rPr>
            <w:instrText xml:space="preserve"> PAGEREF _Toc509089433 \h </w:instrText>
          </w:r>
          <w:r>
            <w:rPr>
              <w:noProof/>
            </w:rPr>
          </w:r>
          <w:r>
            <w:rPr>
              <w:noProof/>
            </w:rPr>
            <w:fldChar w:fldCharType="separate"/>
          </w:r>
          <w:r>
            <w:rPr>
              <w:noProof/>
            </w:rPr>
            <w:t>2</w:t>
          </w:r>
          <w:r>
            <w:rPr>
              <w:noProof/>
            </w:rPr>
            <w:fldChar w:fldCharType="end"/>
          </w:r>
        </w:p>
        <w:p w:rsidR="00EC40E9" w:rsidRPr="00EC40E9" w:rsidRDefault="00EC40E9">
          <w:pPr>
            <w:pStyle w:val="TOC3"/>
            <w:tabs>
              <w:tab w:val="right" w:leader="dot" w:pos="8630"/>
            </w:tabs>
            <w:rPr>
              <w:rFonts w:eastAsiaTheme="minorEastAsia"/>
              <w:noProof/>
              <w:color w:val="auto"/>
              <w:sz w:val="22"/>
              <w:szCs w:val="22"/>
              <w:lang w:eastAsia="nl-BE"/>
            </w:rPr>
          </w:pPr>
          <w:r>
            <w:rPr>
              <w:noProof/>
            </w:rPr>
            <w:t>Concept Diagram</w:t>
          </w:r>
          <w:r>
            <w:rPr>
              <w:noProof/>
            </w:rPr>
            <w:tab/>
          </w:r>
          <w:r>
            <w:rPr>
              <w:noProof/>
            </w:rPr>
            <w:fldChar w:fldCharType="begin"/>
          </w:r>
          <w:r>
            <w:rPr>
              <w:noProof/>
            </w:rPr>
            <w:instrText xml:space="preserve"> PAGEREF _Toc509089434 \h </w:instrText>
          </w:r>
          <w:r>
            <w:rPr>
              <w:noProof/>
            </w:rPr>
          </w:r>
          <w:r>
            <w:rPr>
              <w:noProof/>
            </w:rPr>
            <w:fldChar w:fldCharType="separate"/>
          </w:r>
          <w:r>
            <w:rPr>
              <w:noProof/>
            </w:rPr>
            <w:t>3</w:t>
          </w:r>
          <w:r>
            <w:rPr>
              <w:noProof/>
            </w:rPr>
            <w:fldChar w:fldCharType="end"/>
          </w:r>
        </w:p>
        <w:p w:rsidR="00EC40E9" w:rsidRPr="00EC40E9" w:rsidRDefault="00EC40E9">
          <w:pPr>
            <w:pStyle w:val="TOC2"/>
            <w:rPr>
              <w:rFonts w:eastAsiaTheme="minorEastAsia"/>
              <w:bCs w:val="0"/>
              <w:noProof/>
              <w:color w:val="auto"/>
              <w:sz w:val="22"/>
              <w:szCs w:val="22"/>
              <w:lang w:eastAsia="nl-BE"/>
            </w:rPr>
          </w:pPr>
          <w:r>
            <w:rPr>
              <w:noProof/>
            </w:rPr>
            <w:t>Design Critera</w:t>
          </w:r>
          <w:r>
            <w:rPr>
              <w:noProof/>
            </w:rPr>
            <w:tab/>
          </w:r>
          <w:r>
            <w:rPr>
              <w:noProof/>
            </w:rPr>
            <w:fldChar w:fldCharType="begin"/>
          </w:r>
          <w:r>
            <w:rPr>
              <w:noProof/>
            </w:rPr>
            <w:instrText xml:space="preserve"> PAGEREF _Toc509089435 \h </w:instrText>
          </w:r>
          <w:r>
            <w:rPr>
              <w:noProof/>
            </w:rPr>
          </w:r>
          <w:r>
            <w:rPr>
              <w:noProof/>
            </w:rPr>
            <w:fldChar w:fldCharType="separate"/>
          </w:r>
          <w:r>
            <w:rPr>
              <w:noProof/>
            </w:rPr>
            <w:t>3</w:t>
          </w:r>
          <w:r>
            <w:rPr>
              <w:noProof/>
            </w:rPr>
            <w:fldChar w:fldCharType="end"/>
          </w:r>
        </w:p>
        <w:p w:rsidR="00EC40E9" w:rsidRPr="00EC40E9" w:rsidRDefault="00EC40E9">
          <w:pPr>
            <w:pStyle w:val="TOC3"/>
            <w:tabs>
              <w:tab w:val="right" w:leader="dot" w:pos="8630"/>
            </w:tabs>
            <w:rPr>
              <w:rFonts w:eastAsiaTheme="minorEastAsia"/>
              <w:noProof/>
              <w:color w:val="auto"/>
              <w:sz w:val="22"/>
              <w:szCs w:val="22"/>
              <w:lang w:eastAsia="nl-BE"/>
            </w:rPr>
          </w:pPr>
          <w:r>
            <w:rPr>
              <w:noProof/>
            </w:rPr>
            <w:t>Hardware specification</w:t>
          </w:r>
          <w:r>
            <w:rPr>
              <w:noProof/>
            </w:rPr>
            <w:tab/>
          </w:r>
          <w:r>
            <w:rPr>
              <w:noProof/>
            </w:rPr>
            <w:fldChar w:fldCharType="begin"/>
          </w:r>
          <w:r>
            <w:rPr>
              <w:noProof/>
            </w:rPr>
            <w:instrText xml:space="preserve"> PAGEREF _Toc509089436 \h </w:instrText>
          </w:r>
          <w:r>
            <w:rPr>
              <w:noProof/>
            </w:rPr>
          </w:r>
          <w:r>
            <w:rPr>
              <w:noProof/>
            </w:rPr>
            <w:fldChar w:fldCharType="separate"/>
          </w:r>
          <w:r>
            <w:rPr>
              <w:noProof/>
            </w:rPr>
            <w:t>3</w:t>
          </w:r>
          <w:r>
            <w:rPr>
              <w:noProof/>
            </w:rPr>
            <w:fldChar w:fldCharType="end"/>
          </w:r>
        </w:p>
        <w:p w:rsidR="00EC40E9" w:rsidRPr="00EC40E9" w:rsidRDefault="00EC40E9">
          <w:pPr>
            <w:pStyle w:val="TOC3"/>
            <w:tabs>
              <w:tab w:val="right" w:leader="dot" w:pos="8630"/>
            </w:tabs>
            <w:rPr>
              <w:rFonts w:eastAsiaTheme="minorEastAsia"/>
              <w:noProof/>
              <w:color w:val="auto"/>
              <w:sz w:val="22"/>
              <w:szCs w:val="22"/>
              <w:lang w:eastAsia="nl-BE"/>
            </w:rPr>
          </w:pPr>
          <w:r>
            <w:rPr>
              <w:noProof/>
            </w:rPr>
            <w:t>Software specifications</w:t>
          </w:r>
          <w:r>
            <w:rPr>
              <w:noProof/>
            </w:rPr>
            <w:tab/>
          </w:r>
          <w:r>
            <w:rPr>
              <w:noProof/>
            </w:rPr>
            <w:fldChar w:fldCharType="begin"/>
          </w:r>
          <w:r>
            <w:rPr>
              <w:noProof/>
            </w:rPr>
            <w:instrText xml:space="preserve"> PAGEREF _Toc509089437 \h </w:instrText>
          </w:r>
          <w:r>
            <w:rPr>
              <w:noProof/>
            </w:rPr>
          </w:r>
          <w:r>
            <w:rPr>
              <w:noProof/>
            </w:rPr>
            <w:fldChar w:fldCharType="separate"/>
          </w:r>
          <w:r>
            <w:rPr>
              <w:noProof/>
            </w:rPr>
            <w:t>5</w:t>
          </w:r>
          <w:r>
            <w:rPr>
              <w:noProof/>
            </w:rPr>
            <w:fldChar w:fldCharType="end"/>
          </w:r>
        </w:p>
        <w:p w:rsidR="00EC40E9" w:rsidRDefault="00EC40E9">
          <w:pPr>
            <w:pStyle w:val="TOC3"/>
            <w:tabs>
              <w:tab w:val="right" w:leader="dot" w:pos="8630"/>
            </w:tabs>
            <w:rPr>
              <w:rFonts w:eastAsiaTheme="minorEastAsia"/>
              <w:noProof/>
              <w:color w:val="auto"/>
              <w:sz w:val="22"/>
              <w:szCs w:val="22"/>
              <w:lang w:val="nl-BE" w:eastAsia="nl-BE"/>
            </w:rPr>
          </w:pPr>
          <w:r>
            <w:rPr>
              <w:noProof/>
            </w:rPr>
            <w:t>Non-functional requirements</w:t>
          </w:r>
          <w:r>
            <w:rPr>
              <w:noProof/>
            </w:rPr>
            <w:tab/>
          </w:r>
          <w:r>
            <w:rPr>
              <w:noProof/>
            </w:rPr>
            <w:fldChar w:fldCharType="begin"/>
          </w:r>
          <w:r>
            <w:rPr>
              <w:noProof/>
            </w:rPr>
            <w:instrText xml:space="preserve"> PAGEREF _Toc509089438 \h </w:instrText>
          </w:r>
          <w:r>
            <w:rPr>
              <w:noProof/>
            </w:rPr>
          </w:r>
          <w:r>
            <w:rPr>
              <w:noProof/>
            </w:rPr>
            <w:fldChar w:fldCharType="separate"/>
          </w:r>
          <w:r>
            <w:rPr>
              <w:noProof/>
            </w:rPr>
            <w:t>6</w:t>
          </w:r>
          <w:r>
            <w:rPr>
              <w:noProof/>
            </w:rPr>
            <w:fldChar w:fldCharType="end"/>
          </w:r>
        </w:p>
        <w:p w:rsidR="00C36963" w:rsidRDefault="00A95A8F">
          <w:r>
            <w:rPr>
              <w:rFonts w:asciiTheme="majorHAnsi" w:hAnsiTheme="majorHAnsi"/>
              <w:b/>
              <w:bCs/>
              <w:caps/>
              <w:color w:val="2A2A2A" w:themeColor="text2"/>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p>
    <w:p w:rsidR="00C36963" w:rsidRDefault="00E54EE4" w:rsidP="00945CC9">
      <w:pPr>
        <w:pStyle w:val="Heading1"/>
      </w:pPr>
      <w:bookmarkStart w:id="0" w:name="_Toc509089431"/>
      <w:r>
        <w:rPr>
          <w:rStyle w:val="Emphasis"/>
        </w:rPr>
        <w:lastRenderedPageBreak/>
        <w:t>Home Domotica Project</w:t>
      </w:r>
      <w:r w:rsidR="00A95A8F">
        <w:br/>
      </w:r>
      <w:r w:rsidRPr="00945CC9">
        <w:t>Introduction</w:t>
      </w:r>
      <w:bookmarkEnd w:id="0"/>
    </w:p>
    <w:p w:rsidR="005030DE" w:rsidRDefault="009D2650">
      <w:r>
        <w:t xml:space="preserve">The purpose of this document is to described the system design information for a Home Domotica Project. </w:t>
      </w:r>
      <w:r w:rsidR="005030DE">
        <w:t>The design covers both the hardware and software parts of the new system</w:t>
      </w:r>
    </w:p>
    <w:p w:rsidR="00920FD5" w:rsidRDefault="00920FD5" w:rsidP="00920FD5">
      <w:r>
        <w:t>A self-build home domotica system was implemented when the house was build back in 1999. This system is used to control lights and power outlets in different rooms of the house.</w:t>
      </w:r>
    </w:p>
    <w:p w:rsidR="00C36963" w:rsidRDefault="009D2650">
      <w:r>
        <w:t>The goal of this project is to replace an existing system by a new one</w:t>
      </w:r>
      <w:r w:rsidR="005030DE">
        <w:t>.</w:t>
      </w:r>
      <w:r w:rsidR="0026415E">
        <w:t xml:space="preserve"> </w:t>
      </w:r>
      <w:r w:rsidR="00EA4432">
        <w:t>Although the system has been running for more than 16 years without any problems, t</w:t>
      </w:r>
      <w:r w:rsidR="0026415E">
        <w:t>he main reason</w:t>
      </w:r>
      <w:r w:rsidR="00EA4432">
        <w:t>s</w:t>
      </w:r>
      <w:r w:rsidR="0026415E">
        <w:t xml:space="preserve"> that th</w:t>
      </w:r>
      <w:r w:rsidR="00EA4432">
        <w:t>is</w:t>
      </w:r>
      <w:r w:rsidR="0026415E">
        <w:t xml:space="preserve"> system needs replacement are:</w:t>
      </w:r>
    </w:p>
    <w:p w:rsidR="00EA4432" w:rsidRDefault="00EA4432" w:rsidP="0026415E">
      <w:pPr>
        <w:pStyle w:val="ListParagraph"/>
        <w:numPr>
          <w:ilvl w:val="0"/>
          <w:numId w:val="25"/>
        </w:numPr>
      </w:pPr>
      <w:r>
        <w:t>Expansion capabilities limited, mainly due to limited memory in the central controller.</w:t>
      </w:r>
    </w:p>
    <w:p w:rsidR="0026415E" w:rsidRDefault="00EA4432" w:rsidP="0026415E">
      <w:pPr>
        <w:pStyle w:val="ListParagraph"/>
        <w:numPr>
          <w:ilvl w:val="0"/>
          <w:numId w:val="25"/>
        </w:numPr>
      </w:pPr>
      <w:r>
        <w:t>Software that controls the existing system is a self-developed C program. Updates to this C program need to be done using an old laptop with a serial port connection. Although this laptop (still running on Windows 98) is operational, the risk of this device failing is high. Should this happen, there are no available alternatives for maintaining the system.</w:t>
      </w:r>
    </w:p>
    <w:p w:rsidR="00EA4432" w:rsidRDefault="00EA4432" w:rsidP="0026415E">
      <w:pPr>
        <w:pStyle w:val="ListParagraph"/>
        <w:numPr>
          <w:ilvl w:val="0"/>
          <w:numId w:val="25"/>
        </w:numPr>
      </w:pPr>
      <w:r>
        <w:lastRenderedPageBreak/>
        <w:t xml:space="preserve">No working spare device is available. In case of a hardware failure, light and power outlets connected to this system would no longer be available.  </w:t>
      </w:r>
    </w:p>
    <w:p w:rsidR="00920FD5" w:rsidRDefault="00920FD5" w:rsidP="00920FD5">
      <w:pPr>
        <w:pStyle w:val="Heading2"/>
      </w:pPr>
      <w:bookmarkStart w:id="1" w:name="_Toc509089432"/>
      <w:r>
        <w:t>Existing System</w:t>
      </w:r>
      <w:bookmarkEnd w:id="1"/>
    </w:p>
    <w:p w:rsidR="00945CC9" w:rsidRDefault="00945CC9" w:rsidP="00945CC9">
      <w:pPr>
        <w:spacing w:after="0"/>
      </w:pPr>
      <w:r>
        <w:t xml:space="preserve">The existing design is </w:t>
      </w:r>
      <w:r w:rsidR="00FE6CFB">
        <w:t>implemented using</w:t>
      </w:r>
      <w:r>
        <w:t xml:space="preserve"> a star-based wiring concept, where all  wires that connect light switches end-up at a single location in the house. </w:t>
      </w:r>
    </w:p>
    <w:p w:rsidR="00945CC9" w:rsidRDefault="00945CC9" w:rsidP="00945CC9">
      <w:pPr>
        <w:spacing w:after="0"/>
      </w:pPr>
      <w:r>
        <w:t xml:space="preserve">A central control unit, consisting of one Z-World micro-controller and 6 expansion boards (3 boards with 32 input and 3 boards with 32 output connections), is installed at the location where all wires are centrally coming together. </w:t>
      </w:r>
      <w:r>
        <w:t>The central control unit runs on 24Vdc, which also powers the expansion boards.</w:t>
      </w:r>
    </w:p>
    <w:p w:rsidR="00945CC9" w:rsidRDefault="00945CC9" w:rsidP="00945CC9">
      <w:pPr>
        <w:spacing w:after="0"/>
      </w:pPr>
      <w:r>
        <w:t>Since t</w:t>
      </w:r>
      <w:r>
        <w:t>he output boards run on a 24Vdc current</w:t>
      </w:r>
      <w:r>
        <w:t>, they</w:t>
      </w:r>
      <w:r>
        <w:t xml:space="preserve"> can’t be directly connected to the lights or power outlets </w:t>
      </w:r>
      <w:r>
        <w:t>that</w:t>
      </w:r>
      <w:r>
        <w:t xml:space="preserve"> are powered by 220 Vac.</w:t>
      </w:r>
    </w:p>
    <w:p w:rsidR="00A00D37" w:rsidRDefault="00A82966" w:rsidP="00A00D37">
      <w:pPr>
        <w:spacing w:after="120"/>
      </w:pPr>
      <w:r>
        <w:t>As a solution for this, t</w:t>
      </w:r>
      <w:r w:rsidR="00945CC9">
        <w:t xml:space="preserve">he light and power outlets are </w:t>
      </w:r>
      <w:r>
        <w:t xml:space="preserve">directly </w:t>
      </w:r>
      <w:r w:rsidR="00945CC9">
        <w:t>controlled via relays. The relays are con</w:t>
      </w:r>
      <w:r>
        <w:t>trolled by</w:t>
      </w:r>
      <w:r w:rsidR="0026415E">
        <w:t>/connected to the</w:t>
      </w:r>
      <w:r>
        <w:t xml:space="preserve"> digital outputs on</w:t>
      </w:r>
      <w:r w:rsidR="00945CC9">
        <w:t xml:space="preserve"> the output expansion board</w:t>
      </w:r>
      <w:r>
        <w:t>.</w:t>
      </w:r>
    </w:p>
    <w:p w:rsidR="00945CC9" w:rsidRDefault="00A00D37" w:rsidP="00DD5A12">
      <w:r>
        <w:t>The input boards operate at 5Vdc and are directly connected to the light switches. This 5Vdc is provided by the input boards. Pressing a light switch pul</w:t>
      </w:r>
      <w:r w:rsidR="00FE6CFB">
        <w:t>ls</w:t>
      </w:r>
      <w:r>
        <w:t xml:space="preserve"> the input to the ground.</w:t>
      </w:r>
    </w:p>
    <w:p w:rsidR="00DD5A12" w:rsidRDefault="00DD5A12" w:rsidP="00DD5A12">
      <w:r>
        <w:t>The existing system is programmed in C. This allowed it to be very fast and compact, the entire program is for example able to run in less than 128k of memory. The drawback of using this program language is that it requires a specific compiler, which is only available via a dedicated (payable) software package. The program is specifically written for the Z-World controller and is not portable to other devices.</w:t>
      </w:r>
    </w:p>
    <w:p w:rsidR="00DD5A12" w:rsidRDefault="00DD5A12" w:rsidP="00945CC9">
      <w:pPr>
        <w:spacing w:after="0"/>
      </w:pPr>
    </w:p>
    <w:p w:rsidR="00945CC9" w:rsidRDefault="00945CC9" w:rsidP="00945CC9">
      <w:pPr>
        <w:pStyle w:val="Heading3"/>
      </w:pPr>
      <w:bookmarkStart w:id="2" w:name="_Toc509089433"/>
      <w:r>
        <w:t>Bill Of Material</w:t>
      </w:r>
      <w:bookmarkEnd w:id="2"/>
    </w:p>
    <w:p w:rsidR="00945CC9" w:rsidRDefault="00945CC9" w:rsidP="00945CC9">
      <w:pPr>
        <w:spacing w:after="0"/>
      </w:pPr>
      <w:r>
        <w:t>Central Control Unit:</w:t>
      </w:r>
    </w:p>
    <w:p w:rsidR="00BF7851" w:rsidRDefault="00BF7851" w:rsidP="00945CC9">
      <w:pPr>
        <w:pStyle w:val="ListParagraph"/>
        <w:numPr>
          <w:ilvl w:val="0"/>
          <w:numId w:val="22"/>
        </w:numPr>
        <w:spacing w:after="0"/>
      </w:pPr>
      <w:r>
        <w:t xml:space="preserve">1 x Z-World </w:t>
      </w:r>
      <w:r>
        <w:t>PK2200</w:t>
      </w:r>
      <w:r>
        <w:t xml:space="preserve"> Micro Controller </w:t>
      </w:r>
    </w:p>
    <w:p w:rsidR="00945CC9" w:rsidRDefault="00BF7851" w:rsidP="00945CC9">
      <w:pPr>
        <w:pStyle w:val="ListParagraph"/>
        <w:numPr>
          <w:ilvl w:val="0"/>
          <w:numId w:val="22"/>
        </w:numPr>
        <w:spacing w:after="0"/>
      </w:pPr>
      <w:r>
        <w:lastRenderedPageBreak/>
        <w:t xml:space="preserve">3 x </w:t>
      </w:r>
      <w:r w:rsidR="00945CC9">
        <w:t>XP8110 expansion board =&gt; 32 digital inputs</w:t>
      </w:r>
    </w:p>
    <w:p w:rsidR="00945CC9" w:rsidRDefault="00BF7851" w:rsidP="00945CC9">
      <w:pPr>
        <w:pStyle w:val="ListParagraph"/>
        <w:numPr>
          <w:ilvl w:val="0"/>
          <w:numId w:val="22"/>
        </w:numPr>
        <w:spacing w:after="0"/>
      </w:pPr>
      <w:r>
        <w:t xml:space="preserve">3 x </w:t>
      </w:r>
      <w:r w:rsidR="00945CC9">
        <w:t>XP8120 expansion board =&gt; 32 digital outputs</w:t>
      </w:r>
    </w:p>
    <w:p w:rsidR="00945CC9" w:rsidRDefault="00BF7851" w:rsidP="00945CC9">
      <w:pPr>
        <w:spacing w:after="0"/>
      </w:pPr>
      <w:r>
        <w:t>Relays:</w:t>
      </w:r>
    </w:p>
    <w:p w:rsidR="00BF7851" w:rsidRDefault="00BF7851" w:rsidP="00BF7851">
      <w:pPr>
        <w:pStyle w:val="ListParagraph"/>
        <w:numPr>
          <w:ilvl w:val="0"/>
          <w:numId w:val="23"/>
        </w:numPr>
        <w:spacing w:after="0"/>
      </w:pPr>
      <w:r>
        <w:t xml:space="preserve">50 x </w:t>
      </w:r>
      <w:proofErr w:type="spellStart"/>
      <w:r>
        <w:t>Releco</w:t>
      </w:r>
      <w:proofErr w:type="spellEnd"/>
      <w:r>
        <w:t xml:space="preserve"> C7-A10/24Vdc</w:t>
      </w:r>
    </w:p>
    <w:p w:rsidR="00BF7851" w:rsidRDefault="0026415E" w:rsidP="00BF7851">
      <w:pPr>
        <w:pStyle w:val="ListParagraph"/>
        <w:numPr>
          <w:ilvl w:val="0"/>
          <w:numId w:val="23"/>
        </w:numPr>
        <w:spacing w:after="0"/>
      </w:pPr>
      <w:r>
        <w:t>20</w:t>
      </w:r>
      <w:r w:rsidR="00BF7851">
        <w:t xml:space="preserve"> x </w:t>
      </w:r>
      <w:proofErr w:type="spellStart"/>
      <w:r w:rsidR="00070B90">
        <w:t>Vyn</w:t>
      </w:r>
      <w:r w:rsidR="002B3E55">
        <w:t>ckier</w:t>
      </w:r>
      <w:proofErr w:type="spellEnd"/>
      <w:r w:rsidR="002B3E55">
        <w:t xml:space="preserve"> Pulsar</w:t>
      </w:r>
      <w:r>
        <w:t xml:space="preserve"> 24V – 25A/250Vac</w:t>
      </w:r>
    </w:p>
    <w:p w:rsidR="0026415E" w:rsidRDefault="0026415E" w:rsidP="0026415E">
      <w:pPr>
        <w:spacing w:after="0"/>
        <w:ind w:left="360"/>
      </w:pPr>
      <w:r>
        <w:t>Note: not all relays are actually used, some have bee</w:t>
      </w:r>
      <w:r w:rsidR="00203341">
        <w:t>n</w:t>
      </w:r>
      <w:r>
        <w:t xml:space="preserve"> installed as spares</w:t>
      </w:r>
    </w:p>
    <w:p w:rsidR="0026415E" w:rsidRDefault="0026415E" w:rsidP="0026415E">
      <w:pPr>
        <w:spacing w:after="0"/>
      </w:pPr>
      <w:r>
        <w:t>Transform</w:t>
      </w:r>
      <w:r w:rsidR="00A00D37">
        <w:t>e</w:t>
      </w:r>
      <w:r>
        <w:t>r:</w:t>
      </w:r>
    </w:p>
    <w:p w:rsidR="0026415E" w:rsidRDefault="0026415E" w:rsidP="0026415E">
      <w:pPr>
        <w:pStyle w:val="ListParagraph"/>
        <w:numPr>
          <w:ilvl w:val="0"/>
          <w:numId w:val="24"/>
        </w:numPr>
        <w:spacing w:after="0"/>
      </w:pPr>
      <w:r>
        <w:t>1 x Siemens 4AV2400-2AB</w:t>
      </w:r>
    </w:p>
    <w:p w:rsidR="00BF7851" w:rsidRDefault="00DD5A12" w:rsidP="00BF7851">
      <w:pPr>
        <w:spacing w:after="0"/>
      </w:pPr>
      <w:r>
        <w:t>Compiler:</w:t>
      </w:r>
    </w:p>
    <w:p w:rsidR="00DD5A12" w:rsidRDefault="00DD5A12" w:rsidP="00DD5A12">
      <w:pPr>
        <w:pStyle w:val="ListParagraph"/>
        <w:numPr>
          <w:ilvl w:val="0"/>
          <w:numId w:val="26"/>
        </w:numPr>
        <w:spacing w:after="0"/>
      </w:pPr>
      <w:r w:rsidRPr="00DD5A12">
        <w:t>Dynamic C</w:t>
      </w:r>
    </w:p>
    <w:p w:rsidR="00BF7851" w:rsidRDefault="00BF7851" w:rsidP="00BF7851">
      <w:pPr>
        <w:pStyle w:val="Heading3"/>
      </w:pPr>
      <w:bookmarkStart w:id="3" w:name="_Toc509089434"/>
      <w:r>
        <w:t>Concept Diagram</w:t>
      </w:r>
      <w:bookmarkEnd w:id="3"/>
    </w:p>
    <w:p w:rsidR="00BF7851" w:rsidRDefault="00C738E7" w:rsidP="00945CC9">
      <w:pPr>
        <w:spacing w:after="0"/>
        <w:rPr>
          <w:highlight w:val="yellow"/>
        </w:rPr>
      </w:pPr>
      <w:r w:rsidRPr="00C738E7">
        <w:rPr>
          <w:highlight w:val="yellow"/>
        </w:rPr>
        <w:t>&lt;TO BE INCLUDED&gt;</w:t>
      </w:r>
    </w:p>
    <w:p w:rsidR="00020EBA" w:rsidRDefault="00020EBA" w:rsidP="00945CC9">
      <w:pPr>
        <w:spacing w:after="0"/>
      </w:pPr>
    </w:p>
    <w:p w:rsidR="0026415E" w:rsidRDefault="009D2650" w:rsidP="0026415E">
      <w:pPr>
        <w:pStyle w:val="Heading2"/>
      </w:pPr>
      <w:bookmarkStart w:id="4" w:name="_Toc509089435"/>
      <w:r>
        <w:t>Design Critera</w:t>
      </w:r>
      <w:bookmarkEnd w:id="4"/>
    </w:p>
    <w:p w:rsidR="00020EBA" w:rsidRDefault="00020EBA" w:rsidP="00020EBA">
      <w:pPr>
        <w:pStyle w:val="Heading3"/>
      </w:pPr>
      <w:bookmarkStart w:id="5" w:name="_Toc509089436"/>
      <w:r>
        <w:t>Hardware specification</w:t>
      </w:r>
      <w:bookmarkEnd w:id="5"/>
    </w:p>
    <w:p w:rsidR="00C738E7" w:rsidRDefault="00C738E7" w:rsidP="009D2650">
      <w:pPr>
        <w:keepNext/>
      </w:pPr>
      <w:r>
        <w:t xml:space="preserve">Although the existing system is getting older and needs replacement, not all components should (or even can) be replaced/changed. </w:t>
      </w:r>
    </w:p>
    <w:p w:rsidR="00C738E7" w:rsidRDefault="00C738E7" w:rsidP="009D2650">
      <w:pPr>
        <w:keepNext/>
      </w:pPr>
      <w:r>
        <w:t>The most obvious part is the cabling structure. No new wiring is planned to be installed and t</w:t>
      </w:r>
      <w:r>
        <w:t>he existing cables should be reused</w:t>
      </w:r>
      <w:r>
        <w:t xml:space="preserve"> as much as possible</w:t>
      </w:r>
      <w:r>
        <w:t>.</w:t>
      </w:r>
    </w:p>
    <w:p w:rsidR="00203341" w:rsidRDefault="00C738E7" w:rsidP="00203341">
      <w:pPr>
        <w:spacing w:after="0"/>
      </w:pPr>
      <w:r>
        <w:t xml:space="preserve">The same applies to the relays. They are still functioning and are expected to keep operational for quite some time. The </w:t>
      </w:r>
      <w:proofErr w:type="spellStart"/>
      <w:r>
        <w:t>Releco</w:t>
      </w:r>
      <w:proofErr w:type="spellEnd"/>
      <w:r>
        <w:t xml:space="preserve"> relays have a mechanical life time of more than 10 million switching cycles. Replacing them would </w:t>
      </w:r>
      <w:r w:rsidR="00203341">
        <w:t xml:space="preserve">not be necessary, as they are expected to last many more years, and </w:t>
      </w:r>
      <w:r w:rsidR="007000BA">
        <w:t>create unnecessary costs</w:t>
      </w:r>
      <w:r>
        <w:t>.</w:t>
      </w:r>
      <w:r w:rsidR="00A00D37">
        <w:t xml:space="preserve"> </w:t>
      </w:r>
    </w:p>
    <w:p w:rsidR="00C738E7" w:rsidRDefault="00A00D37" w:rsidP="00FE6CFB">
      <w:r>
        <w:t>It would also allow to keep the transformer and no investment is needed to replace this component.</w:t>
      </w:r>
    </w:p>
    <w:p w:rsidR="007000BA" w:rsidRDefault="00A00D37" w:rsidP="00FE6CFB">
      <w:r>
        <w:lastRenderedPageBreak/>
        <w:t>Keeping the 24Vdc relays has as consequence that the hardware of the new solution also needs to operate on 24Vdc.</w:t>
      </w:r>
    </w:p>
    <w:p w:rsidR="00A00D37" w:rsidRDefault="00A00D37" w:rsidP="00FE6CFB">
      <w:r>
        <w:t>The input boards should use the same mechanism as in the current system. This means that, pressing a light switch will pull the digital input to the ground.</w:t>
      </w:r>
      <w:r w:rsidR="00FE6CFB">
        <w:t xml:space="preserve"> The operating power can be freely chosen, but the system should be able to provide the required operating current (preferably also at 5Vdc as is the case in the existing system)</w:t>
      </w:r>
    </w:p>
    <w:p w:rsidR="00FE6CFB" w:rsidRDefault="00FE6CFB" w:rsidP="00020EBA">
      <w:r>
        <w:t>Accessing the system using a serial connection should be avoided as this type of connection is no longer standard available on computers/laptops. Access via an existing (wireless) network in the house is preferred. Alternative methods for connecting could be USB or Bluetooth.</w:t>
      </w:r>
    </w:p>
    <w:p w:rsidR="00C36963" w:rsidRDefault="009D2650" w:rsidP="009D2650">
      <w:pPr>
        <w:keepNext/>
      </w:pPr>
      <w:r>
        <w:t xml:space="preserve">The new system should comply </w:t>
      </w:r>
      <w:r w:rsidR="00FE6CFB">
        <w:t>with</w:t>
      </w:r>
      <w:r>
        <w:t xml:space="preserve"> following </w:t>
      </w:r>
      <w:r w:rsidR="00A00D37">
        <w:t>hardware specification</w:t>
      </w:r>
      <w:r>
        <w:t>:</w:t>
      </w:r>
    </w:p>
    <w:tbl>
      <w:tblPr>
        <w:tblStyle w:val="Generaltable"/>
        <w:tblW w:w="5000" w:type="pct"/>
        <w:tblCellMar>
          <w:top w:w="72" w:type="dxa"/>
          <w:bottom w:w="72" w:type="dxa"/>
        </w:tblCellMar>
        <w:tblLook w:val="04A0" w:firstRow="1" w:lastRow="0" w:firstColumn="1" w:lastColumn="0" w:noHBand="0" w:noVBand="1"/>
        <w:tblDescription w:val="Sample content table"/>
      </w:tblPr>
      <w:tblGrid>
        <w:gridCol w:w="2826"/>
        <w:gridCol w:w="2810"/>
        <w:gridCol w:w="3004"/>
      </w:tblGrid>
      <w:tr w:rsidR="009D2650" w:rsidTr="006036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26" w:type="dxa"/>
          </w:tcPr>
          <w:p w:rsidR="009D2650" w:rsidRDefault="009D2650" w:rsidP="0064309E"/>
        </w:tc>
        <w:tc>
          <w:tcPr>
            <w:tcW w:w="2810" w:type="dxa"/>
          </w:tcPr>
          <w:p w:rsidR="009D2650" w:rsidRDefault="00A00D37" w:rsidP="0064309E">
            <w:pPr>
              <w:cnfStyle w:val="100000000000" w:firstRow="1" w:lastRow="0" w:firstColumn="0" w:lastColumn="0" w:oddVBand="0" w:evenVBand="0" w:oddHBand="0" w:evenHBand="0" w:firstRowFirstColumn="0" w:firstRowLastColumn="0" w:lastRowFirstColumn="0" w:lastRowLastColumn="0"/>
            </w:pPr>
            <w:r>
              <w:t>Value</w:t>
            </w:r>
          </w:p>
        </w:tc>
        <w:tc>
          <w:tcPr>
            <w:tcW w:w="3004" w:type="dxa"/>
          </w:tcPr>
          <w:p w:rsidR="009D2650" w:rsidRDefault="00A00D37" w:rsidP="0064309E">
            <w:pPr>
              <w:cnfStyle w:val="100000000000" w:firstRow="1" w:lastRow="0" w:firstColumn="0" w:lastColumn="0" w:oddVBand="0" w:evenVBand="0" w:oddHBand="0" w:evenHBand="0" w:firstRowFirstColumn="0" w:firstRowLastColumn="0" w:lastRowFirstColumn="0" w:lastRowLastColumn="0"/>
            </w:pPr>
            <w:r>
              <w:t>Justification</w:t>
            </w:r>
          </w:p>
        </w:tc>
      </w:tr>
      <w:tr w:rsidR="009D2650" w:rsidTr="006036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26" w:type="dxa"/>
          </w:tcPr>
          <w:p w:rsidR="009D2650" w:rsidRDefault="00A00D37" w:rsidP="0064309E">
            <w:r>
              <w:t>Operating power</w:t>
            </w:r>
          </w:p>
        </w:tc>
        <w:tc>
          <w:tcPr>
            <w:tcW w:w="2810" w:type="dxa"/>
          </w:tcPr>
          <w:p w:rsidR="009D2650" w:rsidRDefault="006036CF" w:rsidP="0064309E">
            <w:pPr>
              <w:cnfStyle w:val="000000100000" w:firstRow="0" w:lastRow="0" w:firstColumn="0" w:lastColumn="0" w:oddVBand="0" w:evenVBand="0" w:oddHBand="1" w:evenHBand="0" w:firstRowFirstColumn="0" w:firstRowLastColumn="0" w:lastRowFirstColumn="0" w:lastRowLastColumn="0"/>
            </w:pPr>
            <w:r>
              <w:t>24Vdc or 220Vac</w:t>
            </w:r>
          </w:p>
        </w:tc>
        <w:tc>
          <w:tcPr>
            <w:tcW w:w="3004" w:type="dxa"/>
          </w:tcPr>
          <w:p w:rsidR="009D2650" w:rsidRDefault="006036CF" w:rsidP="0064309E">
            <w:pPr>
              <w:cnfStyle w:val="000000100000" w:firstRow="0" w:lastRow="0" w:firstColumn="0" w:lastColumn="0" w:oddVBand="0" w:evenVBand="0" w:oddHBand="1" w:evenHBand="0" w:firstRowFirstColumn="0" w:firstRowLastColumn="0" w:lastRowFirstColumn="0" w:lastRowLastColumn="0"/>
            </w:pPr>
            <w:r>
              <w:t>The available electrical power supplies are 24Vdc provided by the transformer or 220Vdc from the electrical power grid.</w:t>
            </w:r>
          </w:p>
        </w:tc>
      </w:tr>
      <w:tr w:rsidR="009D2650" w:rsidTr="006036CF">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26" w:type="dxa"/>
          </w:tcPr>
          <w:p w:rsidR="009D2650" w:rsidRDefault="00A00D37" w:rsidP="0064309E">
            <w:r>
              <w:t>Inputs</w:t>
            </w:r>
          </w:p>
        </w:tc>
        <w:tc>
          <w:tcPr>
            <w:tcW w:w="2810" w:type="dxa"/>
          </w:tcPr>
          <w:p w:rsidR="009D2650" w:rsidRDefault="006036CF" w:rsidP="0064309E">
            <w:pPr>
              <w:cnfStyle w:val="000000010000" w:firstRow="0" w:lastRow="0" w:firstColumn="0" w:lastColumn="0" w:oddVBand="0" w:evenVBand="0" w:oddHBand="0" w:evenHBand="1" w:firstRowFirstColumn="0" w:firstRowLastColumn="0" w:lastRowFirstColumn="0" w:lastRowLastColumn="0"/>
            </w:pPr>
            <w:r>
              <w:t>Minimum 96 digital inputs, operating at 0-5Vdc</w:t>
            </w:r>
          </w:p>
        </w:tc>
        <w:tc>
          <w:tcPr>
            <w:tcW w:w="3004" w:type="dxa"/>
          </w:tcPr>
          <w:p w:rsidR="009D2650" w:rsidRDefault="006036CF" w:rsidP="0064309E">
            <w:pPr>
              <w:cnfStyle w:val="000000010000" w:firstRow="0" w:lastRow="0" w:firstColumn="0" w:lastColumn="0" w:oddVBand="0" w:evenVBand="0" w:oddHBand="0" w:evenHBand="1" w:firstRowFirstColumn="0" w:firstRowLastColumn="0" w:lastRowFirstColumn="0" w:lastRowLastColumn="0"/>
            </w:pPr>
            <w:r>
              <w:t>There are 96 light switches installed in the house</w:t>
            </w:r>
          </w:p>
        </w:tc>
      </w:tr>
      <w:tr w:rsidR="006036CF" w:rsidTr="006036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26" w:type="dxa"/>
          </w:tcPr>
          <w:p w:rsidR="006036CF" w:rsidRDefault="006036CF" w:rsidP="006036CF">
            <w:r>
              <w:t>Outputs</w:t>
            </w:r>
          </w:p>
        </w:tc>
        <w:tc>
          <w:tcPr>
            <w:tcW w:w="2810" w:type="dxa"/>
          </w:tcPr>
          <w:p w:rsidR="006036CF" w:rsidRDefault="006036CF" w:rsidP="006036CF">
            <w:pPr>
              <w:cnfStyle w:val="000000100000" w:firstRow="0" w:lastRow="0" w:firstColumn="0" w:lastColumn="0" w:oddVBand="0" w:evenVBand="0" w:oddHBand="1" w:evenHBand="0" w:firstRowFirstColumn="0" w:firstRowLastColumn="0" w:lastRowFirstColumn="0" w:lastRowLastColumn="0"/>
            </w:pPr>
            <w:r>
              <w:t xml:space="preserve">Minimum 70 digital outputs, </w:t>
            </w:r>
            <w:r>
              <w:lastRenderedPageBreak/>
              <w:t>operating at 0-24Vdc</w:t>
            </w:r>
          </w:p>
        </w:tc>
        <w:tc>
          <w:tcPr>
            <w:tcW w:w="3004" w:type="dxa"/>
          </w:tcPr>
          <w:p w:rsidR="006036CF" w:rsidRDefault="006036CF" w:rsidP="006036CF">
            <w:pPr>
              <w:cnfStyle w:val="000000100000" w:firstRow="0" w:lastRow="0" w:firstColumn="0" w:lastColumn="0" w:oddVBand="0" w:evenVBand="0" w:oddHBand="1" w:evenHBand="0" w:firstRowFirstColumn="0" w:firstRowLastColumn="0" w:lastRowFirstColumn="0" w:lastRowLastColumn="0"/>
            </w:pPr>
            <w:r>
              <w:lastRenderedPageBreak/>
              <w:t>There are in total 70 relays installed in the house</w:t>
            </w:r>
          </w:p>
        </w:tc>
      </w:tr>
      <w:tr w:rsidR="006036CF" w:rsidTr="006036CF">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26" w:type="dxa"/>
          </w:tcPr>
          <w:p w:rsidR="006036CF" w:rsidRDefault="006036CF" w:rsidP="006036CF">
            <w:r>
              <w:t>Network</w:t>
            </w:r>
          </w:p>
        </w:tc>
        <w:tc>
          <w:tcPr>
            <w:tcW w:w="2810" w:type="dxa"/>
          </w:tcPr>
          <w:p w:rsidR="006036CF" w:rsidRDefault="006036CF" w:rsidP="006036CF">
            <w:pPr>
              <w:cnfStyle w:val="000000010000" w:firstRow="0" w:lastRow="0" w:firstColumn="0" w:lastColumn="0" w:oddVBand="0" w:evenVBand="0" w:oddHBand="0" w:evenHBand="1" w:firstRowFirstColumn="0" w:firstRowLastColumn="0" w:lastRowFirstColumn="0" w:lastRowLastColumn="0"/>
            </w:pPr>
            <w:r>
              <w:t xml:space="preserve">Wireless and/or </w:t>
            </w:r>
            <w:r w:rsidR="005E22C9">
              <w:t>wired</w:t>
            </w:r>
            <w:r w:rsidR="00012D41">
              <w:t xml:space="preserve"> ethernet</w:t>
            </w:r>
          </w:p>
        </w:tc>
        <w:tc>
          <w:tcPr>
            <w:tcW w:w="3004" w:type="dxa"/>
          </w:tcPr>
          <w:p w:rsidR="006036CF" w:rsidRDefault="00012D41" w:rsidP="006036CF">
            <w:pPr>
              <w:cnfStyle w:val="000000010000" w:firstRow="0" w:lastRow="0" w:firstColumn="0" w:lastColumn="0" w:oddVBand="0" w:evenVBand="0" w:oddHBand="0" w:evenHBand="1" w:firstRowFirstColumn="0" w:firstRowLastColumn="0" w:lastRowFirstColumn="0" w:lastRowLastColumn="0"/>
            </w:pPr>
            <w:r>
              <w:t>Access to the system for programing and/or maintenance activities.</w:t>
            </w:r>
          </w:p>
        </w:tc>
      </w:tr>
    </w:tbl>
    <w:p w:rsidR="009D2650" w:rsidRDefault="009D2650"/>
    <w:p w:rsidR="00C36963" w:rsidRDefault="00020EBA" w:rsidP="00020EBA">
      <w:pPr>
        <w:pStyle w:val="Heading3"/>
      </w:pPr>
      <w:bookmarkStart w:id="6" w:name="_Toc509089437"/>
      <w:r>
        <w:t>Software specifications</w:t>
      </w:r>
      <w:bookmarkEnd w:id="6"/>
    </w:p>
    <w:p w:rsidR="00BD2BAC" w:rsidRDefault="00BD2BAC" w:rsidP="00E62B83">
      <w:r>
        <w:t>Although Home Domotica systems are available on the market the goal is to develop my own software. The programming language is not necessarily fixed to known languages (like C or C++), but the learning curve for a new language should be limited.</w:t>
      </w:r>
    </w:p>
    <w:p w:rsidR="00BD2BAC" w:rsidRDefault="00BD2BAC" w:rsidP="00E62B83">
      <w:r>
        <w:t>Investments in programming software should be avoided, so opensource or free compilers/programing languages are mandatory.</w:t>
      </w:r>
    </w:p>
    <w:p w:rsidR="00DD5A12" w:rsidRDefault="00DD5A12" w:rsidP="00E62B83">
      <w:r>
        <w:t>The new system should comply with following software requirements:</w:t>
      </w:r>
    </w:p>
    <w:tbl>
      <w:tblPr>
        <w:tblStyle w:val="Generaltable"/>
        <w:tblW w:w="5052" w:type="pct"/>
        <w:tblCellMar>
          <w:top w:w="72" w:type="dxa"/>
          <w:bottom w:w="72" w:type="dxa"/>
        </w:tblCellMar>
        <w:tblLook w:val="04A0" w:firstRow="1" w:lastRow="0" w:firstColumn="1" w:lastColumn="0" w:noHBand="0" w:noVBand="1"/>
      </w:tblPr>
      <w:tblGrid>
        <w:gridCol w:w="2808"/>
        <w:gridCol w:w="2828"/>
        <w:gridCol w:w="3094"/>
      </w:tblGrid>
      <w:tr w:rsidR="00DD5A12" w:rsidTr="006430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DD5A12" w:rsidRDefault="00DD5A12" w:rsidP="0064309E"/>
        </w:tc>
        <w:tc>
          <w:tcPr>
            <w:tcW w:w="2828" w:type="dxa"/>
          </w:tcPr>
          <w:p w:rsidR="00DD5A12" w:rsidRDefault="00DD5A12" w:rsidP="0064309E">
            <w:pPr>
              <w:cnfStyle w:val="100000000000" w:firstRow="1" w:lastRow="0" w:firstColumn="0" w:lastColumn="0" w:oddVBand="0" w:evenVBand="0" w:oddHBand="0" w:evenHBand="0" w:firstRowFirstColumn="0" w:firstRowLastColumn="0" w:lastRowFirstColumn="0" w:lastRowLastColumn="0"/>
            </w:pPr>
            <w:r>
              <w:t>Requirement</w:t>
            </w:r>
          </w:p>
        </w:tc>
        <w:tc>
          <w:tcPr>
            <w:tcW w:w="3094" w:type="dxa"/>
          </w:tcPr>
          <w:p w:rsidR="00DD5A12" w:rsidRDefault="00DD5A12" w:rsidP="0064309E">
            <w:pPr>
              <w:cnfStyle w:val="100000000000" w:firstRow="1" w:lastRow="0" w:firstColumn="0" w:lastColumn="0" w:oddVBand="0" w:evenVBand="0" w:oddHBand="0" w:evenHBand="0" w:firstRowFirstColumn="0" w:firstRowLastColumn="0" w:lastRowFirstColumn="0" w:lastRowLastColumn="0"/>
            </w:pPr>
            <w:r>
              <w:t>Justification</w:t>
            </w:r>
          </w:p>
        </w:tc>
      </w:tr>
      <w:tr w:rsidR="00DD5A12" w:rsidTr="0064309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DD5A12" w:rsidRDefault="00DD5A12" w:rsidP="0064309E">
            <w:r>
              <w:t>Portability</w:t>
            </w:r>
          </w:p>
        </w:tc>
        <w:tc>
          <w:tcPr>
            <w:tcW w:w="2828" w:type="dxa"/>
          </w:tcPr>
          <w:p w:rsidR="00DD5A12" w:rsidRDefault="00BD2BAC" w:rsidP="0064309E">
            <w:pPr>
              <w:cnfStyle w:val="000000100000" w:firstRow="0" w:lastRow="0" w:firstColumn="0" w:lastColumn="0" w:oddVBand="0" w:evenVBand="0" w:oddHBand="1" w:evenHBand="0" w:firstRowFirstColumn="0" w:firstRowLastColumn="0" w:lastRowFirstColumn="0" w:lastRowLastColumn="0"/>
            </w:pPr>
            <w:r>
              <w:t>Re-usability of software developed for the home domotica platform.</w:t>
            </w:r>
          </w:p>
        </w:tc>
        <w:tc>
          <w:tcPr>
            <w:tcW w:w="3094" w:type="dxa"/>
          </w:tcPr>
          <w:p w:rsidR="00DD5A12" w:rsidRDefault="00BD2BAC" w:rsidP="0064309E">
            <w:pPr>
              <w:cnfStyle w:val="000000100000" w:firstRow="0" w:lastRow="0" w:firstColumn="0" w:lastColumn="0" w:oddVBand="0" w:evenVBand="0" w:oddHBand="1" w:evenHBand="0" w:firstRowFirstColumn="0" w:firstRowLastColumn="0" w:lastRowFirstColumn="0" w:lastRowLastColumn="0"/>
            </w:pPr>
            <w:r>
              <w:t xml:space="preserve">Hardware systems evolve fast and the same </w:t>
            </w:r>
            <w:r w:rsidR="00677078">
              <w:t xml:space="preserve">systems might not be available after a few years. The software should be portable to new (versions of the ) </w:t>
            </w:r>
            <w:r w:rsidR="00677078">
              <w:lastRenderedPageBreak/>
              <w:t>hardware should this be required, with limited effort and/or recoding</w:t>
            </w:r>
          </w:p>
        </w:tc>
      </w:tr>
      <w:tr w:rsidR="00DD5A12" w:rsidTr="0064309E">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DD5A12" w:rsidRDefault="00DD5A12" w:rsidP="0064309E">
            <w:r>
              <w:lastRenderedPageBreak/>
              <w:t xml:space="preserve">Programming </w:t>
            </w:r>
            <w:r w:rsidR="00E50EF6">
              <w:t>s</w:t>
            </w:r>
            <w:r>
              <w:t>oftware</w:t>
            </w:r>
          </w:p>
        </w:tc>
        <w:tc>
          <w:tcPr>
            <w:tcW w:w="2828" w:type="dxa"/>
          </w:tcPr>
          <w:p w:rsidR="00DD5A12" w:rsidRDefault="00BD2BAC" w:rsidP="0064309E">
            <w:pPr>
              <w:cnfStyle w:val="000000010000" w:firstRow="0" w:lastRow="0" w:firstColumn="0" w:lastColumn="0" w:oddVBand="0" w:evenVBand="0" w:oddHBand="0" w:evenHBand="1" w:firstRowFirstColumn="0" w:firstRowLastColumn="0" w:lastRowFirstColumn="0" w:lastRowLastColumn="0"/>
            </w:pPr>
            <w:r>
              <w:t>Free/Open source development environment</w:t>
            </w:r>
          </w:p>
        </w:tc>
        <w:tc>
          <w:tcPr>
            <w:tcW w:w="3094" w:type="dxa"/>
          </w:tcPr>
          <w:p w:rsidR="00DD5A12" w:rsidRDefault="00BD2BAC" w:rsidP="0064309E">
            <w:pPr>
              <w:cnfStyle w:val="000000010000" w:firstRow="0" w:lastRow="0" w:firstColumn="0" w:lastColumn="0" w:oddVBand="0" w:evenVBand="0" w:oddHBand="0" w:evenHBand="1" w:firstRowFirstColumn="0" w:firstRowLastColumn="0" w:lastRowFirstColumn="0" w:lastRowLastColumn="0"/>
            </w:pPr>
            <w:r>
              <w:t>Avoid investments in Software packages</w:t>
            </w:r>
          </w:p>
        </w:tc>
      </w:tr>
      <w:tr w:rsidR="00DD5A12" w:rsidTr="0064309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DD5A12" w:rsidRDefault="00677078" w:rsidP="0064309E">
            <w:r>
              <w:t>Program language</w:t>
            </w:r>
          </w:p>
        </w:tc>
        <w:tc>
          <w:tcPr>
            <w:tcW w:w="2828" w:type="dxa"/>
          </w:tcPr>
          <w:p w:rsidR="00DD5A12" w:rsidRDefault="006050E0" w:rsidP="0064309E">
            <w:pPr>
              <w:cnfStyle w:val="000000100000" w:firstRow="0" w:lastRow="0" w:firstColumn="0" w:lastColumn="0" w:oddVBand="0" w:evenVBand="0" w:oddHBand="1" w:evenHBand="0" w:firstRowFirstColumn="0" w:firstRowLastColumn="0" w:lastRowFirstColumn="0" w:lastRowLastColumn="0"/>
            </w:pPr>
            <w:r>
              <w:t>Known or easy to learn mainstream programing language</w:t>
            </w:r>
          </w:p>
        </w:tc>
        <w:tc>
          <w:tcPr>
            <w:tcW w:w="3094" w:type="dxa"/>
          </w:tcPr>
          <w:p w:rsidR="00DD5A12" w:rsidRDefault="006050E0" w:rsidP="0064309E">
            <w:pPr>
              <w:cnfStyle w:val="000000100000" w:firstRow="0" w:lastRow="0" w:firstColumn="0" w:lastColumn="0" w:oddVBand="0" w:evenVBand="0" w:oddHBand="1" w:evenHBand="0" w:firstRowFirstColumn="0" w:firstRowLastColumn="0" w:lastRowFirstColumn="0" w:lastRowLastColumn="0"/>
            </w:pPr>
            <w:r>
              <w:t>Avoid steep learning curve to start development activities.</w:t>
            </w:r>
          </w:p>
          <w:p w:rsidR="006050E0" w:rsidRDefault="006050E0" w:rsidP="0064309E">
            <w:pPr>
              <w:cnfStyle w:val="000000100000" w:firstRow="0" w:lastRow="0" w:firstColumn="0" w:lastColumn="0" w:oddVBand="0" w:evenVBand="0" w:oddHBand="1" w:evenHBand="0" w:firstRowFirstColumn="0" w:firstRowLastColumn="0" w:lastRowFirstColumn="0" w:lastRowLastColumn="0"/>
            </w:pPr>
            <w:r>
              <w:t>Program language should be widely used by the programming community. This will allow libraries and documentation to be available.</w:t>
            </w:r>
          </w:p>
        </w:tc>
      </w:tr>
    </w:tbl>
    <w:p w:rsidR="00DD5A12" w:rsidRDefault="00DD5A12" w:rsidP="00E62B83"/>
    <w:p w:rsidR="00F73035" w:rsidRPr="00F73035" w:rsidRDefault="00020EBA" w:rsidP="00020EBA">
      <w:pPr>
        <w:pStyle w:val="Heading3"/>
      </w:pPr>
      <w:bookmarkStart w:id="7" w:name="_Toc509089438"/>
      <w:r>
        <w:t>Non-functional requirements</w:t>
      </w:r>
      <w:bookmarkEnd w:id="7"/>
    </w:p>
    <w:p w:rsidR="00950CD9" w:rsidRDefault="00950CD9" w:rsidP="00A00758">
      <w:r>
        <w:t>Next to the Hardware and Software requirements, the new systems should also be fit-for-use and fit-for-purpose. In order to achieve this, several non-functional requirements should be taken into account, not only looking at the short term but also on long term.</w:t>
      </w:r>
    </w:p>
    <w:p w:rsidR="00950CD9" w:rsidRDefault="00950CD9" w:rsidP="00A00758">
      <w:r>
        <w:t xml:space="preserve">The existing system has turned out to be very reliable. It is however not </w:t>
      </w:r>
      <w:r w:rsidR="00D67000">
        <w:t>easy/possible</w:t>
      </w:r>
      <w:r>
        <w:t xml:space="preserve"> to add new, more modern functionality</w:t>
      </w:r>
      <w:r w:rsidR="00D67000">
        <w:t xml:space="preserve">; </w:t>
      </w:r>
      <w:r>
        <w:t xml:space="preserve">for example integration with </w:t>
      </w:r>
      <w:r w:rsidR="00D67000">
        <w:t>other devices like smartphones.</w:t>
      </w:r>
    </w:p>
    <w:p w:rsidR="00C36963" w:rsidRDefault="00C17BD9" w:rsidP="00A00758">
      <w:r>
        <w:lastRenderedPageBreak/>
        <w:t>The n</w:t>
      </w:r>
      <w:r w:rsidR="00950CD9">
        <w:t xml:space="preserve">ew </w:t>
      </w:r>
      <w:r>
        <w:t>home domotica platform (both hard- and/or software)</w:t>
      </w:r>
      <w:r w:rsidR="00950CD9">
        <w:t xml:space="preserve"> should comply with following non-functional requirements:</w:t>
      </w:r>
    </w:p>
    <w:tbl>
      <w:tblPr>
        <w:tblStyle w:val="Generaltable"/>
        <w:tblW w:w="5052" w:type="pct"/>
        <w:tblCellMar>
          <w:top w:w="72" w:type="dxa"/>
          <w:bottom w:w="72" w:type="dxa"/>
        </w:tblCellMar>
        <w:tblLook w:val="04A0" w:firstRow="1" w:lastRow="0" w:firstColumn="1" w:lastColumn="0" w:noHBand="0" w:noVBand="1"/>
        <w:tblDescription w:val="Sample content table"/>
      </w:tblPr>
      <w:tblGrid>
        <w:gridCol w:w="2808"/>
        <w:gridCol w:w="2828"/>
        <w:gridCol w:w="3094"/>
      </w:tblGrid>
      <w:tr w:rsidR="00950CD9" w:rsidTr="00950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950CD9" w:rsidRDefault="00950CD9" w:rsidP="0064309E"/>
        </w:tc>
        <w:tc>
          <w:tcPr>
            <w:tcW w:w="2828" w:type="dxa"/>
          </w:tcPr>
          <w:p w:rsidR="00950CD9" w:rsidRDefault="00950CD9" w:rsidP="0064309E">
            <w:pPr>
              <w:cnfStyle w:val="100000000000" w:firstRow="1" w:lastRow="0" w:firstColumn="0" w:lastColumn="0" w:oddVBand="0" w:evenVBand="0" w:oddHBand="0" w:evenHBand="0" w:firstRowFirstColumn="0" w:firstRowLastColumn="0" w:lastRowFirstColumn="0" w:lastRowLastColumn="0"/>
            </w:pPr>
            <w:r>
              <w:t>Requirement</w:t>
            </w:r>
          </w:p>
        </w:tc>
        <w:tc>
          <w:tcPr>
            <w:tcW w:w="3094" w:type="dxa"/>
          </w:tcPr>
          <w:p w:rsidR="00950CD9" w:rsidRDefault="00950CD9" w:rsidP="0064309E">
            <w:pPr>
              <w:cnfStyle w:val="100000000000" w:firstRow="1" w:lastRow="0" w:firstColumn="0" w:lastColumn="0" w:oddVBand="0" w:evenVBand="0" w:oddHBand="0" w:evenHBand="0" w:firstRowFirstColumn="0" w:firstRowLastColumn="0" w:lastRowFirstColumn="0" w:lastRowLastColumn="0"/>
            </w:pPr>
            <w:r>
              <w:t>Justification</w:t>
            </w:r>
          </w:p>
        </w:tc>
      </w:tr>
      <w:tr w:rsidR="00950CD9" w:rsidTr="00950CD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50CD9" w:rsidRDefault="00950CD9" w:rsidP="0064309E">
            <w:r>
              <w:t>Reliability</w:t>
            </w:r>
          </w:p>
        </w:tc>
        <w:tc>
          <w:tcPr>
            <w:tcW w:w="2828" w:type="dxa"/>
          </w:tcPr>
          <w:p w:rsidR="00950CD9" w:rsidRDefault="00C17BD9" w:rsidP="0064309E">
            <w:pPr>
              <w:cnfStyle w:val="000000100000" w:firstRow="0" w:lastRow="0" w:firstColumn="0" w:lastColumn="0" w:oddVBand="0" w:evenVBand="0" w:oddHBand="1" w:evenHBand="0" w:firstRowFirstColumn="0" w:firstRowLastColumn="0" w:lastRowFirstColumn="0" w:lastRowLastColumn="0"/>
            </w:pPr>
            <w:r>
              <w:t>HW and program needs to run with limited to no manual maintenance activities</w:t>
            </w:r>
            <w:r w:rsidR="00CD0446">
              <w:t xml:space="preserve"> or intervention</w:t>
            </w:r>
            <w:r>
              <w:t>.</w:t>
            </w:r>
          </w:p>
        </w:tc>
        <w:tc>
          <w:tcPr>
            <w:tcW w:w="3094" w:type="dxa"/>
          </w:tcPr>
          <w:p w:rsidR="00950CD9" w:rsidRDefault="00C17BD9" w:rsidP="0064309E">
            <w:pPr>
              <w:cnfStyle w:val="000000100000" w:firstRow="0" w:lastRow="0" w:firstColumn="0" w:lastColumn="0" w:oddVBand="0" w:evenVBand="0" w:oddHBand="1" w:evenHBand="0" w:firstRowFirstColumn="0" w:firstRowLastColumn="0" w:lastRowFirstColumn="0" w:lastRowLastColumn="0"/>
            </w:pPr>
            <w:r>
              <w:t xml:space="preserve"> “Turn-on and forget” concept should apply. Not all members of the family are technically skilled. Therefore the system needs to be able to recover from (most of the) errors without human intervention</w:t>
            </w:r>
          </w:p>
        </w:tc>
      </w:tr>
      <w:tr w:rsidR="00950CD9" w:rsidTr="00950CD9">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50CD9" w:rsidRDefault="00950CD9" w:rsidP="0064309E">
            <w:r>
              <w:t>Security</w:t>
            </w:r>
          </w:p>
        </w:tc>
        <w:tc>
          <w:tcPr>
            <w:tcW w:w="2828" w:type="dxa"/>
          </w:tcPr>
          <w:p w:rsidR="00950CD9" w:rsidRDefault="00EC40E9" w:rsidP="0064309E">
            <w:pPr>
              <w:cnfStyle w:val="000000010000" w:firstRow="0" w:lastRow="0" w:firstColumn="0" w:lastColumn="0" w:oddVBand="0" w:evenVBand="0" w:oddHBand="0" w:evenHBand="1" w:firstRowFirstColumn="0" w:firstRowLastColumn="0" w:lastRowFirstColumn="0" w:lastRowLastColumn="0"/>
            </w:pPr>
            <w:r>
              <w:t>Unauthorized access to the home domotica system is not allowed.</w:t>
            </w:r>
          </w:p>
          <w:p w:rsidR="00CD0446" w:rsidRDefault="00CD0446" w:rsidP="0064309E">
            <w:pPr>
              <w:cnfStyle w:val="000000010000" w:firstRow="0" w:lastRow="0" w:firstColumn="0" w:lastColumn="0" w:oddVBand="0" w:evenVBand="0" w:oddHBand="0" w:evenHBand="1" w:firstRowFirstColumn="0" w:firstRowLastColumn="0" w:lastRowFirstColumn="0" w:lastRowLastColumn="0"/>
            </w:pPr>
          </w:p>
          <w:p w:rsidR="00CD0446" w:rsidRDefault="00CD0446" w:rsidP="0064309E">
            <w:pPr>
              <w:cnfStyle w:val="000000010000" w:firstRow="0" w:lastRow="0" w:firstColumn="0" w:lastColumn="0" w:oddVBand="0" w:evenVBand="0" w:oddHBand="0" w:evenHBand="1" w:firstRowFirstColumn="0" w:firstRowLastColumn="0" w:lastRowFirstColumn="0" w:lastRowLastColumn="0"/>
            </w:pPr>
            <w:r>
              <w:t>System patching is possible</w:t>
            </w:r>
          </w:p>
        </w:tc>
        <w:tc>
          <w:tcPr>
            <w:tcW w:w="3094" w:type="dxa"/>
          </w:tcPr>
          <w:p w:rsidR="00950CD9" w:rsidRDefault="00EC40E9" w:rsidP="0064309E">
            <w:pPr>
              <w:cnfStyle w:val="000000010000" w:firstRow="0" w:lastRow="0" w:firstColumn="0" w:lastColumn="0" w:oddVBand="0" w:evenVBand="0" w:oddHBand="0" w:evenHBand="1" w:firstRowFirstColumn="0" w:firstRowLastColumn="0" w:lastRowFirstColumn="0" w:lastRowLastColumn="0"/>
            </w:pPr>
            <w:r>
              <w:t xml:space="preserve">Initially the system will be used to control lights and power outlets via physical switches in the house. This is expected to change in the future where the system could also be used for other functionality like camera protection or be operated via a smartphone. This should only be possible by authorized people/devices. </w:t>
            </w:r>
          </w:p>
        </w:tc>
      </w:tr>
      <w:tr w:rsidR="00950CD9" w:rsidTr="00950CD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50CD9" w:rsidRDefault="00950CD9" w:rsidP="0064309E">
            <w:r>
              <w:t>Scalability</w:t>
            </w:r>
          </w:p>
        </w:tc>
        <w:tc>
          <w:tcPr>
            <w:tcW w:w="2828" w:type="dxa"/>
          </w:tcPr>
          <w:p w:rsidR="00950CD9" w:rsidRDefault="00EC40E9" w:rsidP="0064309E">
            <w:pPr>
              <w:cnfStyle w:val="000000100000" w:firstRow="0" w:lastRow="0" w:firstColumn="0" w:lastColumn="0" w:oddVBand="0" w:evenVBand="0" w:oddHBand="1" w:evenHBand="0" w:firstRowFirstColumn="0" w:firstRowLastColumn="0" w:lastRowFirstColumn="0" w:lastRowLastColumn="0"/>
            </w:pPr>
            <w:r>
              <w:t xml:space="preserve">Home domotica system should be </w:t>
            </w:r>
            <w:r>
              <w:lastRenderedPageBreak/>
              <w:t xml:space="preserve">scalable for both hardware and/or software components. </w:t>
            </w:r>
          </w:p>
        </w:tc>
        <w:tc>
          <w:tcPr>
            <w:tcW w:w="3094" w:type="dxa"/>
          </w:tcPr>
          <w:p w:rsidR="00950CD9" w:rsidRDefault="00EC40E9" w:rsidP="0064309E">
            <w:pPr>
              <w:cnfStyle w:val="000000100000" w:firstRow="0" w:lastRow="0" w:firstColumn="0" w:lastColumn="0" w:oddVBand="0" w:evenVBand="0" w:oddHBand="1" w:evenHBand="0" w:firstRowFirstColumn="0" w:firstRowLastColumn="0" w:lastRowFirstColumn="0" w:lastRowLastColumn="0"/>
            </w:pPr>
            <w:r>
              <w:lastRenderedPageBreak/>
              <w:t xml:space="preserve">The home domotica platform should be </w:t>
            </w:r>
            <w:r>
              <w:lastRenderedPageBreak/>
              <w:t>able to grow and support new features in the future</w:t>
            </w:r>
            <w:r>
              <w:t>.</w:t>
            </w:r>
          </w:p>
        </w:tc>
      </w:tr>
      <w:tr w:rsidR="00950CD9" w:rsidTr="00950CD9">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50CD9" w:rsidRDefault="00950CD9" w:rsidP="0064309E">
            <w:r>
              <w:lastRenderedPageBreak/>
              <w:t>Monitorability</w:t>
            </w:r>
          </w:p>
        </w:tc>
        <w:tc>
          <w:tcPr>
            <w:tcW w:w="2828" w:type="dxa"/>
          </w:tcPr>
          <w:p w:rsidR="00950CD9" w:rsidRDefault="00CD0446" w:rsidP="0064309E">
            <w:pPr>
              <w:cnfStyle w:val="000000010000" w:firstRow="0" w:lastRow="0" w:firstColumn="0" w:lastColumn="0" w:oddVBand="0" w:evenVBand="0" w:oddHBand="0" w:evenHBand="1" w:firstRowFirstColumn="0" w:firstRowLastColumn="0" w:lastRowFirstColumn="0" w:lastRowLastColumn="0"/>
            </w:pPr>
            <w:r>
              <w:t>Usage</w:t>
            </w:r>
            <w:r w:rsidR="00CA2E18">
              <w:t xml:space="preserve"> </w:t>
            </w:r>
            <w:r>
              <w:t>on both system and application level should be monitored</w:t>
            </w:r>
            <w:r w:rsidR="00CA2E18">
              <w:t xml:space="preserve"> and/or logged</w:t>
            </w:r>
            <w:r>
              <w:t>.</w:t>
            </w:r>
          </w:p>
        </w:tc>
        <w:tc>
          <w:tcPr>
            <w:tcW w:w="3094" w:type="dxa"/>
          </w:tcPr>
          <w:p w:rsidR="00CA2E18" w:rsidRDefault="00CA2E18" w:rsidP="0064309E">
            <w:pPr>
              <w:cnfStyle w:val="000000010000" w:firstRow="0" w:lastRow="0" w:firstColumn="0" w:lastColumn="0" w:oddVBand="0" w:evenVBand="0" w:oddHBand="0" w:evenHBand="1" w:firstRowFirstColumn="0" w:firstRowLastColumn="0" w:lastRowFirstColumn="0" w:lastRowLastColumn="0"/>
            </w:pPr>
            <w:r>
              <w:t>Identify issues in a proactive manner.</w:t>
            </w:r>
          </w:p>
          <w:p w:rsidR="00950CD9" w:rsidRDefault="00CA2E18" w:rsidP="0064309E">
            <w:pPr>
              <w:cnfStyle w:val="000000010000" w:firstRow="0" w:lastRow="0" w:firstColumn="0" w:lastColumn="0" w:oddVBand="0" w:evenVBand="0" w:oddHBand="0" w:evenHBand="1" w:firstRowFirstColumn="0" w:firstRowLastColumn="0" w:lastRowFirstColumn="0" w:lastRowLastColumn="0"/>
            </w:pPr>
            <w:r>
              <w:t>Perform trend analysis for potential cost optimization.</w:t>
            </w:r>
            <w:bookmarkStart w:id="8" w:name="_GoBack"/>
            <w:bookmarkEnd w:id="8"/>
            <w:r>
              <w:t xml:space="preserve"> </w:t>
            </w:r>
          </w:p>
        </w:tc>
      </w:tr>
      <w:tr w:rsidR="00950CD9" w:rsidTr="00950CD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50CD9" w:rsidRDefault="00950CD9" w:rsidP="0064309E">
            <w:r>
              <w:t>Availability</w:t>
            </w:r>
          </w:p>
        </w:tc>
        <w:tc>
          <w:tcPr>
            <w:tcW w:w="2828" w:type="dxa"/>
          </w:tcPr>
          <w:p w:rsidR="00950CD9" w:rsidRDefault="00CD0446" w:rsidP="0064309E">
            <w:pPr>
              <w:cnfStyle w:val="000000100000" w:firstRow="0" w:lastRow="0" w:firstColumn="0" w:lastColumn="0" w:oddVBand="0" w:evenVBand="0" w:oddHBand="1" w:evenHBand="0" w:firstRowFirstColumn="0" w:firstRowLastColumn="0" w:lastRowFirstColumn="0" w:lastRowLastColumn="0"/>
            </w:pPr>
            <w:r>
              <w:t>System needs to be available 24/7.</w:t>
            </w:r>
          </w:p>
        </w:tc>
        <w:tc>
          <w:tcPr>
            <w:tcW w:w="3094" w:type="dxa"/>
          </w:tcPr>
          <w:p w:rsidR="00950CD9" w:rsidRDefault="00CA2E18" w:rsidP="0064309E">
            <w:pPr>
              <w:cnfStyle w:val="000000100000" w:firstRow="0" w:lastRow="0" w:firstColumn="0" w:lastColumn="0" w:oddVBand="0" w:evenVBand="0" w:oddHBand="1" w:evenHBand="0" w:firstRowFirstColumn="0" w:firstRowLastColumn="0" w:lastRowFirstColumn="0" w:lastRowLastColumn="0"/>
            </w:pPr>
            <w:r>
              <w:t>When the system is down, no lights can be turned on/off.</w:t>
            </w:r>
          </w:p>
        </w:tc>
      </w:tr>
      <w:tr w:rsidR="0099410D" w:rsidTr="00950CD9">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8" w:type="dxa"/>
          </w:tcPr>
          <w:p w:rsidR="0099410D" w:rsidRDefault="0099410D" w:rsidP="0064309E">
            <w:r>
              <w:t>Supportability</w:t>
            </w:r>
          </w:p>
        </w:tc>
        <w:tc>
          <w:tcPr>
            <w:tcW w:w="2828" w:type="dxa"/>
          </w:tcPr>
          <w:p w:rsidR="0099410D" w:rsidRDefault="00EC40E9" w:rsidP="0064309E">
            <w:pPr>
              <w:cnfStyle w:val="000000010000" w:firstRow="0" w:lastRow="0" w:firstColumn="0" w:lastColumn="0" w:oddVBand="0" w:evenVBand="0" w:oddHBand="0" w:evenHBand="1" w:firstRowFirstColumn="0" w:firstRowLastColumn="0" w:lastRowFirstColumn="0" w:lastRowLastColumn="0"/>
            </w:pPr>
            <w:r>
              <w:t xml:space="preserve">The hard- and software used in the </w:t>
            </w:r>
            <w:r w:rsidR="00CD0446">
              <w:t>home domotica platform should be supportable on both short and long term.</w:t>
            </w:r>
          </w:p>
        </w:tc>
        <w:tc>
          <w:tcPr>
            <w:tcW w:w="3094" w:type="dxa"/>
          </w:tcPr>
          <w:p w:rsidR="00CD0446" w:rsidRDefault="00CD0446" w:rsidP="0064309E">
            <w:pPr>
              <w:cnfStyle w:val="000000010000" w:firstRow="0" w:lastRow="0" w:firstColumn="0" w:lastColumn="0" w:oddVBand="0" w:evenVBand="0" w:oddHBand="0" w:evenHBand="1" w:firstRowFirstColumn="0" w:firstRowLastColumn="0" w:lastRowFirstColumn="0" w:lastRowLastColumn="0"/>
            </w:pPr>
            <w:r>
              <w:t>As hardware evolves, the environment needs to remain supportable. Spare or replacement  equipment will be required in case of a hardware failure.</w:t>
            </w:r>
          </w:p>
          <w:p w:rsidR="0099410D" w:rsidRDefault="00CD0446" w:rsidP="0064309E">
            <w:pPr>
              <w:cnfStyle w:val="000000010000" w:firstRow="0" w:lastRow="0" w:firstColumn="0" w:lastColumn="0" w:oddVBand="0" w:evenVBand="0" w:oddHBand="0" w:evenHBand="1" w:firstRowFirstColumn="0" w:firstRowLastColumn="0" w:lastRowFirstColumn="0" w:lastRowLastColumn="0"/>
            </w:pPr>
            <w:r>
              <w:t>The same applies for the software. Upgrades or patches will be required over time.</w:t>
            </w:r>
          </w:p>
        </w:tc>
      </w:tr>
    </w:tbl>
    <w:p w:rsidR="00950CD9" w:rsidRDefault="00950CD9" w:rsidP="00A00758"/>
    <w:sectPr w:rsidR="00950CD9">
      <w:footerReference w:type="default" r:id="rId8"/>
      <w:footerReference w:type="first" r:id="rId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7FE" w:rsidRDefault="003227FE">
      <w:pPr>
        <w:spacing w:after="0" w:line="240" w:lineRule="auto"/>
      </w:pPr>
      <w:r>
        <w:separator/>
      </w:r>
    </w:p>
  </w:endnote>
  <w:endnote w:type="continuationSeparator" w:id="0">
    <w:p w:rsidR="003227FE" w:rsidRDefault="0032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7FE" w:rsidRDefault="003227FE">
      <w:pPr>
        <w:spacing w:after="0" w:line="240" w:lineRule="auto"/>
      </w:pPr>
      <w:r>
        <w:separator/>
      </w:r>
    </w:p>
  </w:footnote>
  <w:footnote w:type="continuationSeparator" w:id="0">
    <w:p w:rsidR="003227FE" w:rsidRDefault="00322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D15F51"/>
    <w:multiLevelType w:val="hybridMultilevel"/>
    <w:tmpl w:val="BD54D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78871AE"/>
    <w:multiLevelType w:val="hybridMultilevel"/>
    <w:tmpl w:val="D294FF36"/>
    <w:lvl w:ilvl="0" w:tplc="B19E7984">
      <w:start w:val="123"/>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9569B8"/>
    <w:multiLevelType w:val="hybridMultilevel"/>
    <w:tmpl w:val="281646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9062B4"/>
    <w:multiLevelType w:val="hybridMultilevel"/>
    <w:tmpl w:val="B17A45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3676C"/>
    <w:multiLevelType w:val="hybridMultilevel"/>
    <w:tmpl w:val="226E3D88"/>
    <w:lvl w:ilvl="0" w:tplc="B19E7984">
      <w:start w:val="123"/>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num>
  <w:num w:numId="4">
    <w:abstractNumId w:val="17"/>
  </w:num>
  <w:num w:numId="5">
    <w:abstractNumId w:val="17"/>
  </w:num>
  <w:num w:numId="6">
    <w:abstractNumId w:val="8"/>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14"/>
  </w:num>
  <w:num w:numId="19">
    <w:abstractNumId w:val="18"/>
  </w:num>
  <w:num w:numId="20">
    <w:abstractNumId w:val="10"/>
  </w:num>
  <w:num w:numId="21">
    <w:abstractNumId w:val="15"/>
  </w:num>
  <w:num w:numId="22">
    <w:abstractNumId w:val="19"/>
  </w:num>
  <w:num w:numId="23">
    <w:abstractNumId w:val="11"/>
  </w:num>
  <w:num w:numId="24">
    <w:abstractNumId w:val="13"/>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D4"/>
    <w:rsid w:val="00012D41"/>
    <w:rsid w:val="00020EBA"/>
    <w:rsid w:val="00070B90"/>
    <w:rsid w:val="000E493E"/>
    <w:rsid w:val="00203341"/>
    <w:rsid w:val="0026415E"/>
    <w:rsid w:val="002B3E55"/>
    <w:rsid w:val="003227FE"/>
    <w:rsid w:val="00375B15"/>
    <w:rsid w:val="004127D4"/>
    <w:rsid w:val="00414F89"/>
    <w:rsid w:val="00452CBA"/>
    <w:rsid w:val="005030DE"/>
    <w:rsid w:val="005E22C9"/>
    <w:rsid w:val="006036CF"/>
    <w:rsid w:val="006050E0"/>
    <w:rsid w:val="00677078"/>
    <w:rsid w:val="00687519"/>
    <w:rsid w:val="006A2C55"/>
    <w:rsid w:val="007000BA"/>
    <w:rsid w:val="007B311A"/>
    <w:rsid w:val="008A066C"/>
    <w:rsid w:val="00920FD5"/>
    <w:rsid w:val="00945CC9"/>
    <w:rsid w:val="00950CD9"/>
    <w:rsid w:val="0099410D"/>
    <w:rsid w:val="009D2650"/>
    <w:rsid w:val="009F72AF"/>
    <w:rsid w:val="00A00758"/>
    <w:rsid w:val="00A00D37"/>
    <w:rsid w:val="00A3065A"/>
    <w:rsid w:val="00A77817"/>
    <w:rsid w:val="00A82966"/>
    <w:rsid w:val="00A95A8F"/>
    <w:rsid w:val="00AD4D22"/>
    <w:rsid w:val="00AE6E84"/>
    <w:rsid w:val="00B52456"/>
    <w:rsid w:val="00BD2BAC"/>
    <w:rsid w:val="00BF7851"/>
    <w:rsid w:val="00C17BD9"/>
    <w:rsid w:val="00C36963"/>
    <w:rsid w:val="00C5530D"/>
    <w:rsid w:val="00C738E7"/>
    <w:rsid w:val="00CA2E18"/>
    <w:rsid w:val="00CD0446"/>
    <w:rsid w:val="00D67000"/>
    <w:rsid w:val="00DB3E96"/>
    <w:rsid w:val="00DD5A12"/>
    <w:rsid w:val="00E50EF6"/>
    <w:rsid w:val="00E54EE4"/>
    <w:rsid w:val="00E62B83"/>
    <w:rsid w:val="00EA4432"/>
    <w:rsid w:val="00EC40E9"/>
    <w:rsid w:val="00F73035"/>
    <w:rsid w:val="00F84A13"/>
    <w:rsid w:val="00F8672B"/>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EB4E2"/>
  <w15:chartTrackingRefBased/>
  <w15:docId w15:val="{1163D426-B87F-48E0-9D1D-C3D49526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945CC9"/>
    <w:pPr>
      <w:keepNext/>
      <w:keepLines/>
      <w:spacing w:after="72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C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TOC3">
    <w:name w:val="toc 3"/>
    <w:basedOn w:val="Normal"/>
    <w:next w:val="Normal"/>
    <w:autoRedefine/>
    <w:uiPriority w:val="39"/>
    <w:unhideWhenUsed/>
    <w:rsid w:val="00BF78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m\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2D"/>
    <w:rsid w:val="0017030E"/>
    <w:rsid w:val="006526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58486F9A849838DFBAF3BCFC3C415">
    <w:name w:val="85958486F9A849838DFBAF3BCFC3C415"/>
  </w:style>
  <w:style w:type="paragraph" w:customStyle="1" w:styleId="E28CF574A1124967A40362156079C885">
    <w:name w:val="E28CF574A1124967A40362156079C885"/>
  </w:style>
  <w:style w:type="paragraph" w:customStyle="1" w:styleId="EE83732DE45D4534AC3AC66FE1BA8714">
    <w:name w:val="EE83732DE45D4534AC3AC66FE1BA8714"/>
  </w:style>
  <w:style w:type="character" w:styleId="Emphasis">
    <w:name w:val="Emphasis"/>
    <w:basedOn w:val="DefaultParagraphFont"/>
    <w:uiPriority w:val="8"/>
    <w:qFormat/>
    <w:rPr>
      <w:b w:val="0"/>
      <w:i w:val="0"/>
      <w:iCs/>
      <w:color w:val="2F5496" w:themeColor="accent1" w:themeShade="BF"/>
    </w:rPr>
  </w:style>
  <w:style w:type="paragraph" w:customStyle="1" w:styleId="7474B8C65E9E45A98A17BE377477BED9">
    <w:name w:val="7474B8C65E9E45A98A17BE377477BED9"/>
  </w:style>
  <w:style w:type="paragraph" w:customStyle="1" w:styleId="586AE800691C4AA09B0551E0A73E95ED">
    <w:name w:val="586AE800691C4AA09B0551E0A73E95ED"/>
  </w:style>
  <w:style w:type="paragraph" w:customStyle="1" w:styleId="E113BD8A97C745B2A622DB46B3C8D97D">
    <w:name w:val="E113BD8A97C745B2A622DB46B3C8D97D"/>
  </w:style>
  <w:style w:type="paragraph" w:customStyle="1" w:styleId="8379C2F130F24943A033CE9C1540D36F">
    <w:name w:val="8379C2F130F24943A033CE9C1540D36F"/>
  </w:style>
  <w:style w:type="paragraph" w:customStyle="1" w:styleId="55337D35EE14415DB4892FAACC60EE5E">
    <w:name w:val="55337D35EE14415DB4892FAACC60EE5E"/>
  </w:style>
  <w:style w:type="paragraph" w:customStyle="1" w:styleId="39277227DCDC45FDB2E94557DAE1BDFC">
    <w:name w:val="39277227DCDC45FDB2E94557DAE1BDFC"/>
  </w:style>
  <w:style w:type="paragraph" w:customStyle="1" w:styleId="C0CB2E71467A4B7AAE4CF9B28852BCBF">
    <w:name w:val="C0CB2E71467A4B7AAE4CF9B28852BCBF"/>
  </w:style>
  <w:style w:type="paragraph" w:customStyle="1" w:styleId="920D4CEAF90B4B519185F42C2D936E51">
    <w:name w:val="920D4CEAF90B4B519185F42C2D936E51"/>
  </w:style>
  <w:style w:type="paragraph" w:styleId="ListBullet">
    <w:name w:val="List Bullet"/>
    <w:basedOn w:val="Normal"/>
    <w:uiPriority w:val="12"/>
    <w:qFormat/>
    <w:pPr>
      <w:numPr>
        <w:numId w:val="1"/>
      </w:numPr>
      <w:spacing w:line="312" w:lineRule="auto"/>
    </w:pPr>
    <w:rPr>
      <w:rFonts w:eastAsiaTheme="minorHAnsi"/>
      <w:i/>
      <w:color w:val="657C9C" w:themeColor="text2" w:themeTint="BF"/>
      <w:sz w:val="24"/>
      <w:szCs w:val="20"/>
      <w:lang w:val="en-US" w:eastAsia="ja-JP"/>
    </w:rPr>
  </w:style>
  <w:style w:type="paragraph" w:customStyle="1" w:styleId="5104CB6087D64198A26ED730A6581452">
    <w:name w:val="5104CB6087D64198A26ED730A6581452"/>
  </w:style>
  <w:style w:type="paragraph" w:customStyle="1" w:styleId="4BAD62835FD64F3BBB7CAF9C501798A8">
    <w:name w:val="4BAD62835FD64F3BBB7CAF9C501798A8"/>
  </w:style>
  <w:style w:type="paragraph" w:customStyle="1" w:styleId="209CEF4D16A34BBDAF148E10458EA5F5">
    <w:name w:val="209CEF4D16A34BBDAF148E10458EA5F5"/>
  </w:style>
  <w:style w:type="paragraph" w:customStyle="1" w:styleId="D6985B36A0614EB69AE9D09E7B74E982">
    <w:name w:val="D6985B36A0614EB69AE9D09E7B74E982"/>
  </w:style>
  <w:style w:type="paragraph" w:customStyle="1" w:styleId="9F77829A73E2454ABC6CBF6739032528">
    <w:name w:val="9F77829A73E2454ABC6CBF6739032528"/>
  </w:style>
  <w:style w:type="paragraph" w:customStyle="1" w:styleId="25F141D22B6744AFAFB0B93D8B7193A4">
    <w:name w:val="25F141D22B6744AFAFB0B93D8B7193A4"/>
  </w:style>
  <w:style w:type="paragraph" w:customStyle="1" w:styleId="979DE57E426E43C7B64344CE82885EC6">
    <w:name w:val="979DE57E426E43C7B64344CE82885EC6"/>
  </w:style>
  <w:style w:type="paragraph" w:customStyle="1" w:styleId="CD95AB591C8E46399E77308B16568786">
    <w:name w:val="CD95AB591C8E46399E77308B16568786"/>
  </w:style>
  <w:style w:type="paragraph" w:customStyle="1" w:styleId="572AE07E08B14CA4A01D1C8EA7C35EC3">
    <w:name w:val="572AE07E08B14CA4A01D1C8EA7C35EC3"/>
  </w:style>
  <w:style w:type="paragraph" w:customStyle="1" w:styleId="F79915961010421295BE2EA44A106828">
    <w:name w:val="F79915961010421295BE2EA44A106828"/>
    <w:rsid w:val="0065262D"/>
  </w:style>
  <w:style w:type="paragraph" w:customStyle="1" w:styleId="F3547BA6A298489586501A29639F3C66">
    <w:name w:val="F3547BA6A298489586501A29639F3C66"/>
    <w:rsid w:val="0065262D"/>
  </w:style>
  <w:style w:type="paragraph" w:customStyle="1" w:styleId="5035E371AE4C4ADB9621F90C367A92D1">
    <w:name w:val="5035E371AE4C4ADB9621F90C367A92D1"/>
    <w:rsid w:val="0065262D"/>
  </w:style>
  <w:style w:type="paragraph" w:customStyle="1" w:styleId="2E86B394EFC941ECA5461ED9FA2A2662">
    <w:name w:val="2E86B394EFC941ECA5461ED9FA2A2662"/>
    <w:rsid w:val="0065262D"/>
  </w:style>
  <w:style w:type="paragraph" w:customStyle="1" w:styleId="900F57BCA6A64A16B69B867FC588F673">
    <w:name w:val="900F57BCA6A64A16B69B867FC588F673"/>
    <w:rsid w:val="0065262D"/>
  </w:style>
  <w:style w:type="paragraph" w:customStyle="1" w:styleId="4D1959362A274805828F87461B179C88">
    <w:name w:val="4D1959362A274805828F87461B179C88"/>
    <w:rsid w:val="0065262D"/>
  </w:style>
  <w:style w:type="paragraph" w:customStyle="1" w:styleId="FFF9B680EFA64407AA1D2C4C9896848F">
    <w:name w:val="FFF9B680EFA64407AA1D2C4C9896848F"/>
    <w:rsid w:val="0065262D"/>
  </w:style>
  <w:style w:type="paragraph" w:customStyle="1" w:styleId="964147F1301A44519068B8BA752FBCF3">
    <w:name w:val="964147F1301A44519068B8BA752FBCF3"/>
    <w:rsid w:val="0065262D"/>
  </w:style>
  <w:style w:type="paragraph" w:customStyle="1" w:styleId="E8C05877C5F3483CAD95DF3676715F0F">
    <w:name w:val="E8C05877C5F3483CAD95DF3676715F0F"/>
    <w:rsid w:val="0065262D"/>
  </w:style>
  <w:style w:type="paragraph" w:customStyle="1" w:styleId="6ABBFED9521940A0A259D372FCEF027B">
    <w:name w:val="6ABBFED9521940A0A259D372FCEF027B"/>
    <w:rsid w:val="00652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238</TotalTime>
  <Pages>10</Pages>
  <Words>1372</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Jacops</dc:creator>
  <cp:keywords/>
  <dc:description/>
  <cp:lastModifiedBy>Wim Jacops</cp:lastModifiedBy>
  <cp:revision>19</cp:revision>
  <dcterms:created xsi:type="dcterms:W3CDTF">2018-03-17T17:59:00Z</dcterms:created>
  <dcterms:modified xsi:type="dcterms:W3CDTF">2018-03-17T21:57:00Z</dcterms:modified>
</cp:coreProperties>
</file>